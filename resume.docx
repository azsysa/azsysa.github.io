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758FC4E" w14:textId="77777777" w:rsidTr="00007728">
        <w:trPr>
          <w:trHeight w:hRule="exact" w:val="1800"/>
        </w:trPr>
        <w:tc>
          <w:tcPr>
            <w:tcW w:w="9360" w:type="dxa"/>
            <w:tcMar>
              <w:top w:w="0" w:type="dxa"/>
              <w:bottom w:w="0" w:type="dxa"/>
            </w:tcMar>
          </w:tcPr>
          <w:p w14:paraId="55CA1B0D" w14:textId="77777777" w:rsidR="00692703" w:rsidRPr="00582757" w:rsidRDefault="00582757" w:rsidP="00913946">
            <w:pPr>
              <w:pStyle w:val="Title"/>
            </w:pPr>
            <w:r w:rsidRPr="00582757">
              <w:t>azim</w:t>
            </w:r>
            <w:r w:rsidR="00692703" w:rsidRPr="00582757">
              <w:t xml:space="preserve"> </w:t>
            </w:r>
            <w:r w:rsidRPr="00582757">
              <w:rPr>
                <w:rStyle w:val="IntenseEmphasis"/>
              </w:rPr>
              <w:t>syahmi</w:t>
            </w:r>
          </w:p>
          <w:p w14:paraId="457C93C5" w14:textId="77777777" w:rsidR="00692703" w:rsidRPr="00CF1A49" w:rsidRDefault="00582757" w:rsidP="00913946">
            <w:pPr>
              <w:pStyle w:val="ContactInfo"/>
              <w:contextualSpacing w:val="0"/>
            </w:pPr>
            <w:r>
              <w:t>Kuala Lumpur, Malaysia</w:t>
            </w:r>
            <w:r w:rsidR="00692703" w:rsidRPr="00CF1A49">
              <w:t xml:space="preserve"> </w:t>
            </w:r>
            <w:r>
              <w:t>+60137397097</w:t>
            </w:r>
          </w:p>
          <w:p w14:paraId="573DC26F" w14:textId="77777777" w:rsidR="00692703" w:rsidRPr="00CF1A49" w:rsidRDefault="00692703" w:rsidP="00913946">
            <w:pPr>
              <w:pStyle w:val="ContactInfoEmphasis"/>
              <w:contextualSpacing w:val="0"/>
            </w:pPr>
          </w:p>
        </w:tc>
      </w:tr>
      <w:tr w:rsidR="009571D8" w:rsidRPr="00CF1A49" w14:paraId="064EC0E3" w14:textId="77777777" w:rsidTr="00692703">
        <w:tc>
          <w:tcPr>
            <w:tcW w:w="9360" w:type="dxa"/>
            <w:tcMar>
              <w:top w:w="432" w:type="dxa"/>
            </w:tcMar>
          </w:tcPr>
          <w:p w14:paraId="2BD43054" w14:textId="44A923D8" w:rsidR="001755A8" w:rsidRPr="00CF1A49" w:rsidRDefault="00582757" w:rsidP="00913946">
            <w:pPr>
              <w:contextualSpacing w:val="0"/>
            </w:pPr>
            <w:r w:rsidRPr="00582757">
              <w:t>Self-motivated</w:t>
            </w:r>
            <w:r w:rsidR="003F3D77">
              <w:t xml:space="preserve"> </w:t>
            </w:r>
            <w:r w:rsidRPr="00582757">
              <w:t>Web Developer with high level of experience working on multiple projects. Passionate and hardworking with penchant for meeting deadlines. Interested in role with company promoting best practices and offering diverse customer projects.</w:t>
            </w:r>
          </w:p>
        </w:tc>
      </w:tr>
    </w:tbl>
    <w:p w14:paraId="164A8B0D" w14:textId="77777777" w:rsidR="004E01EB" w:rsidRPr="00CF1A49" w:rsidRDefault="00BD04BB" w:rsidP="004E01EB">
      <w:pPr>
        <w:pStyle w:val="Heading1"/>
      </w:pPr>
      <w:sdt>
        <w:sdtPr>
          <w:alias w:val="Experience:"/>
          <w:tag w:val="Experience:"/>
          <w:id w:val="-1983300934"/>
          <w:placeholder>
            <w:docPart w:val="E5586591CA4348ED8AF6921A29707A3F"/>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7238B88B" w14:textId="77777777" w:rsidTr="00582757">
        <w:tc>
          <w:tcPr>
            <w:tcW w:w="9290" w:type="dxa"/>
          </w:tcPr>
          <w:p w14:paraId="44C5293F" w14:textId="77777777" w:rsidR="001D0BF1" w:rsidRPr="00CF1A49" w:rsidRDefault="00582757" w:rsidP="001D0BF1">
            <w:pPr>
              <w:pStyle w:val="Heading3"/>
              <w:contextualSpacing w:val="0"/>
              <w:outlineLvl w:val="2"/>
            </w:pPr>
            <w:r>
              <w:t>02/2020</w:t>
            </w:r>
            <w:r w:rsidR="001D0BF1" w:rsidRPr="00CF1A49">
              <w:t xml:space="preserve"> – </w:t>
            </w:r>
            <w:r>
              <w:t>07/2020</w:t>
            </w:r>
          </w:p>
          <w:p w14:paraId="5ACC2037" w14:textId="4052E6C7" w:rsidR="001D0BF1" w:rsidRPr="00CF1A49" w:rsidRDefault="00582757" w:rsidP="001D0BF1">
            <w:pPr>
              <w:pStyle w:val="Heading2"/>
              <w:contextualSpacing w:val="0"/>
              <w:outlineLvl w:val="1"/>
            </w:pPr>
            <w:r>
              <w:t>Web de</w:t>
            </w:r>
            <w:r w:rsidR="00A43734">
              <w:t>veloper</w:t>
            </w:r>
            <w:r w:rsidR="001D0BF1" w:rsidRPr="00CF1A49">
              <w:t xml:space="preserve">, </w:t>
            </w:r>
            <w:r>
              <w:rPr>
                <w:rStyle w:val="SubtleReference"/>
              </w:rPr>
              <w:t>ak group holdings</w:t>
            </w:r>
          </w:p>
          <w:p w14:paraId="63FCBF03" w14:textId="77777777" w:rsidR="001E3120" w:rsidRPr="00CF1A49" w:rsidRDefault="00582757" w:rsidP="001D0BF1">
            <w:pPr>
              <w:contextualSpacing w:val="0"/>
            </w:pPr>
            <w:r>
              <w:t>I</w:t>
            </w:r>
            <w:r w:rsidRPr="00582757">
              <w:t>mplemented website and integrated solutions into business operations for AK Group.</w:t>
            </w:r>
            <w:r>
              <w:t xml:space="preserve"> </w:t>
            </w:r>
            <w:r w:rsidRPr="00582757">
              <w:t>Created web images in alignment with company message, including strategically using visuals to highlight featured products and services and producing content that converts users to purchasers.</w:t>
            </w:r>
          </w:p>
        </w:tc>
      </w:tr>
    </w:tbl>
    <w:sdt>
      <w:sdtPr>
        <w:alias w:val="Education:"/>
        <w:tag w:val="Education:"/>
        <w:id w:val="-1908763273"/>
        <w:placeholder>
          <w:docPart w:val="9CE6A2C27FA24F23B418CD9206515401"/>
        </w:placeholder>
        <w:temporary/>
        <w:showingPlcHdr/>
        <w15:appearance w15:val="hidden"/>
      </w:sdtPr>
      <w:sdtEndPr/>
      <w:sdtContent>
        <w:p w14:paraId="050CA044"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4809FADC" w14:textId="77777777" w:rsidTr="00582757">
        <w:tc>
          <w:tcPr>
            <w:tcW w:w="9290" w:type="dxa"/>
          </w:tcPr>
          <w:p w14:paraId="506CF63E" w14:textId="77777777" w:rsidR="001D0BF1" w:rsidRPr="00CF1A49" w:rsidRDefault="00582757" w:rsidP="001D0BF1">
            <w:pPr>
              <w:pStyle w:val="Heading3"/>
              <w:contextualSpacing w:val="0"/>
              <w:outlineLvl w:val="2"/>
            </w:pPr>
            <w:r>
              <w:t>02</w:t>
            </w:r>
            <w:r w:rsidR="001D0BF1" w:rsidRPr="00CF1A49">
              <w:t xml:space="preserve"> </w:t>
            </w:r>
            <w:r>
              <w:t>2021</w:t>
            </w:r>
          </w:p>
          <w:p w14:paraId="7F2F826F" w14:textId="77777777" w:rsidR="001D0BF1" w:rsidRPr="00CF1A49" w:rsidRDefault="00582757" w:rsidP="001D0BF1">
            <w:pPr>
              <w:pStyle w:val="Heading2"/>
              <w:contextualSpacing w:val="0"/>
              <w:outlineLvl w:val="1"/>
            </w:pPr>
            <w:r>
              <w:t>Bachelor of computer science</w:t>
            </w:r>
            <w:r w:rsidR="001D0BF1" w:rsidRPr="00CF1A49">
              <w:t xml:space="preserve">, </w:t>
            </w:r>
            <w:r>
              <w:rPr>
                <w:rStyle w:val="SubtleReference"/>
              </w:rPr>
              <w:t>Universiti teknologi mara</w:t>
            </w:r>
          </w:p>
          <w:p w14:paraId="5CABDB54" w14:textId="77777777" w:rsidR="007538DC" w:rsidRPr="00CF1A49" w:rsidRDefault="00582757" w:rsidP="007538DC">
            <w:pPr>
              <w:contextualSpacing w:val="0"/>
            </w:pPr>
            <w:r>
              <w:t>CGPA : 3.16</w:t>
            </w:r>
          </w:p>
        </w:tc>
      </w:tr>
    </w:tbl>
    <w:sdt>
      <w:sdtPr>
        <w:alias w:val="Skills:"/>
        <w:tag w:val="Skills:"/>
        <w:id w:val="-1392877668"/>
        <w:placeholder>
          <w:docPart w:val="D2F133EA6AD445669675124B96506DDD"/>
        </w:placeholder>
        <w:temporary/>
        <w:showingPlcHdr/>
        <w15:appearance w15:val="hidden"/>
      </w:sdtPr>
      <w:sdtEndPr/>
      <w:sdtContent>
        <w:p w14:paraId="41E99F7D"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41A648C9" w14:textId="77777777" w:rsidTr="00CF1A49">
        <w:tc>
          <w:tcPr>
            <w:tcW w:w="4675" w:type="dxa"/>
          </w:tcPr>
          <w:p w14:paraId="03FC8437" w14:textId="592EC790" w:rsidR="001F4E6D" w:rsidRDefault="00257787" w:rsidP="006E1507">
            <w:pPr>
              <w:pStyle w:val="ListBullet"/>
              <w:contextualSpacing w:val="0"/>
            </w:pPr>
            <w:r>
              <w:t>HTML/CSS</w:t>
            </w:r>
          </w:p>
          <w:p w14:paraId="19B7CCEE" w14:textId="3E366340" w:rsidR="00B81C83" w:rsidRDefault="00B81C83" w:rsidP="006E1507">
            <w:pPr>
              <w:pStyle w:val="ListBullet"/>
              <w:contextualSpacing w:val="0"/>
            </w:pPr>
            <w:r>
              <w:t>Sass</w:t>
            </w:r>
          </w:p>
          <w:p w14:paraId="31D311F8" w14:textId="77777777" w:rsidR="00FA6569" w:rsidRDefault="00257787" w:rsidP="006E1507">
            <w:pPr>
              <w:pStyle w:val="ListBullet"/>
              <w:contextualSpacing w:val="0"/>
            </w:pPr>
            <w:r>
              <w:t>Javascript/JQuery</w:t>
            </w:r>
          </w:p>
          <w:p w14:paraId="01E10506" w14:textId="77777777" w:rsidR="00257787" w:rsidRDefault="00257787" w:rsidP="006E1507">
            <w:pPr>
              <w:pStyle w:val="ListBullet"/>
              <w:contextualSpacing w:val="0"/>
            </w:pPr>
            <w:r>
              <w:t>PHP</w:t>
            </w:r>
          </w:p>
          <w:p w14:paraId="0968EADB" w14:textId="5C20F4F9" w:rsidR="00B81C83" w:rsidRPr="006E1507" w:rsidRDefault="00B81C83" w:rsidP="006E1507">
            <w:pPr>
              <w:pStyle w:val="ListBullet"/>
              <w:contextualSpacing w:val="0"/>
            </w:pPr>
            <w:r>
              <w:t>Wordpress</w:t>
            </w:r>
          </w:p>
        </w:tc>
        <w:tc>
          <w:tcPr>
            <w:tcW w:w="4675" w:type="dxa"/>
            <w:tcMar>
              <w:left w:w="360" w:type="dxa"/>
            </w:tcMar>
          </w:tcPr>
          <w:p w14:paraId="190681DE" w14:textId="482F2539" w:rsidR="003A0632" w:rsidRPr="006E1507" w:rsidRDefault="00257787" w:rsidP="006E1507">
            <w:pPr>
              <w:pStyle w:val="ListBullet"/>
              <w:contextualSpacing w:val="0"/>
            </w:pPr>
            <w:r>
              <w:t>ReactJs</w:t>
            </w:r>
          </w:p>
          <w:p w14:paraId="29B0DEDE" w14:textId="01E3F0C7" w:rsidR="001E3120" w:rsidRPr="006E1507" w:rsidRDefault="00257787" w:rsidP="006E1507">
            <w:pPr>
              <w:pStyle w:val="ListBullet"/>
              <w:contextualSpacing w:val="0"/>
            </w:pPr>
            <w:r>
              <w:t>NodeJs</w:t>
            </w:r>
          </w:p>
          <w:p w14:paraId="52E0CE1C" w14:textId="77777777" w:rsidR="001E3120" w:rsidRDefault="00257787" w:rsidP="006E1507">
            <w:pPr>
              <w:pStyle w:val="ListBullet"/>
              <w:contextualSpacing w:val="0"/>
            </w:pPr>
            <w:r>
              <w:t>MySQL</w:t>
            </w:r>
          </w:p>
          <w:p w14:paraId="0162AD7D" w14:textId="65B7D859" w:rsidR="00B81C83" w:rsidRPr="006E1507" w:rsidRDefault="00B81C83" w:rsidP="006E1507">
            <w:pPr>
              <w:pStyle w:val="ListBullet"/>
              <w:contextualSpacing w:val="0"/>
            </w:pPr>
            <w:r>
              <w:t>Firebase</w:t>
            </w:r>
          </w:p>
        </w:tc>
      </w:tr>
    </w:tbl>
    <w:p w14:paraId="23431F97" w14:textId="73A5F0EE" w:rsidR="00AD782D" w:rsidRPr="00CF1A49" w:rsidRDefault="00257787" w:rsidP="0062312F">
      <w:pPr>
        <w:pStyle w:val="Heading1"/>
      </w:pPr>
      <w:r>
        <w:t>Contact</w:t>
      </w:r>
    </w:p>
    <w:p w14:paraId="611F9741" w14:textId="2DC4FF9C" w:rsidR="00B51D1B" w:rsidRPr="006E1507" w:rsidRDefault="00257787" w:rsidP="006E1507">
      <w:r>
        <w:t xml:space="preserve">I can be contact at +60137397097 and my email address is </w:t>
      </w:r>
      <w:hyperlink r:id="rId7" w:history="1">
        <w:r w:rsidRPr="00E34713">
          <w:rPr>
            <w:rStyle w:val="Hyperlink"/>
          </w:rPr>
          <w:t>azsyhmi@gmail.com</w:t>
        </w:r>
      </w:hyperlink>
      <w:r>
        <w:t xml:space="preserve">. Here my portfolio website </w:t>
      </w:r>
      <w:hyperlink r:id="rId8" w:history="1">
        <w:r w:rsidRPr="00B81C83">
          <w:rPr>
            <w:rStyle w:val="Hyperlink"/>
          </w:rPr>
          <w:t>azsy</w:t>
        </w:r>
        <w:r w:rsidR="00913C7D">
          <w:rPr>
            <w:rStyle w:val="Hyperlink"/>
          </w:rPr>
          <w:t>sa</w:t>
        </w:r>
        <w:r w:rsidRPr="00B81C83">
          <w:rPr>
            <w:rStyle w:val="Hyperlink"/>
          </w:rPr>
          <w:t>.github.io</w:t>
        </w:r>
      </w:hyperlink>
      <w:bookmarkStart w:id="0" w:name="_GoBack"/>
      <w:bookmarkEnd w:id="0"/>
    </w:p>
    <w:sectPr w:rsidR="00B51D1B" w:rsidRPr="006E1507" w:rsidSect="005A1B10">
      <w:footerReference w:type="default" r:id="rId9"/>
      <w:headerReference w:type="first" r:id="rId10"/>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0EFC7" w14:textId="77777777" w:rsidR="00BD04BB" w:rsidRDefault="00BD04BB" w:rsidP="0068194B">
      <w:r>
        <w:separator/>
      </w:r>
    </w:p>
    <w:p w14:paraId="5AEBA5CB" w14:textId="77777777" w:rsidR="00BD04BB" w:rsidRDefault="00BD04BB"/>
    <w:p w14:paraId="1D444A5E" w14:textId="77777777" w:rsidR="00BD04BB" w:rsidRDefault="00BD04BB"/>
  </w:endnote>
  <w:endnote w:type="continuationSeparator" w:id="0">
    <w:p w14:paraId="0D3759C9" w14:textId="77777777" w:rsidR="00BD04BB" w:rsidRDefault="00BD04BB" w:rsidP="0068194B">
      <w:r>
        <w:continuationSeparator/>
      </w:r>
    </w:p>
    <w:p w14:paraId="1F7C3210" w14:textId="77777777" w:rsidR="00BD04BB" w:rsidRDefault="00BD04BB"/>
    <w:p w14:paraId="7A995292" w14:textId="77777777" w:rsidR="00BD04BB" w:rsidRDefault="00BD04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5F4669AC"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D4096" w14:textId="77777777" w:rsidR="00BD04BB" w:rsidRDefault="00BD04BB" w:rsidP="0068194B">
      <w:r>
        <w:separator/>
      </w:r>
    </w:p>
    <w:p w14:paraId="03C37FCE" w14:textId="77777777" w:rsidR="00BD04BB" w:rsidRDefault="00BD04BB"/>
    <w:p w14:paraId="7E0AB5FC" w14:textId="77777777" w:rsidR="00BD04BB" w:rsidRDefault="00BD04BB"/>
  </w:footnote>
  <w:footnote w:type="continuationSeparator" w:id="0">
    <w:p w14:paraId="6B42B1C6" w14:textId="77777777" w:rsidR="00BD04BB" w:rsidRDefault="00BD04BB" w:rsidP="0068194B">
      <w:r>
        <w:continuationSeparator/>
      </w:r>
    </w:p>
    <w:p w14:paraId="78AAF7EE" w14:textId="77777777" w:rsidR="00BD04BB" w:rsidRDefault="00BD04BB"/>
    <w:p w14:paraId="51F6612B" w14:textId="77777777" w:rsidR="00BD04BB" w:rsidRDefault="00BD04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A9D06"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DE7C5F6" wp14:editId="1FA24FED">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349B9E8"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57"/>
    <w:rsid w:val="000001EF"/>
    <w:rsid w:val="00007322"/>
    <w:rsid w:val="00007728"/>
    <w:rsid w:val="00024584"/>
    <w:rsid w:val="00024730"/>
    <w:rsid w:val="00055E95"/>
    <w:rsid w:val="0007021F"/>
    <w:rsid w:val="000B2BA5"/>
    <w:rsid w:val="000B5337"/>
    <w:rsid w:val="000F2F8C"/>
    <w:rsid w:val="0010006E"/>
    <w:rsid w:val="001045A8"/>
    <w:rsid w:val="00114A91"/>
    <w:rsid w:val="00134EB2"/>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57787"/>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3F3D77"/>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8275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96CD6"/>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5CB8"/>
    <w:rsid w:val="008C7056"/>
    <w:rsid w:val="008F3B14"/>
    <w:rsid w:val="00901899"/>
    <w:rsid w:val="0090344B"/>
    <w:rsid w:val="00905715"/>
    <w:rsid w:val="0091321E"/>
    <w:rsid w:val="00913946"/>
    <w:rsid w:val="00913C7D"/>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3734"/>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1C83"/>
    <w:rsid w:val="00B8494C"/>
    <w:rsid w:val="00BA1546"/>
    <w:rsid w:val="00BB4E51"/>
    <w:rsid w:val="00BD04BB"/>
    <w:rsid w:val="00BD431F"/>
    <w:rsid w:val="00BE423E"/>
    <w:rsid w:val="00BF61AC"/>
    <w:rsid w:val="00C47FA6"/>
    <w:rsid w:val="00C57FC6"/>
    <w:rsid w:val="00C66A7D"/>
    <w:rsid w:val="00C779DA"/>
    <w:rsid w:val="00C814F7"/>
    <w:rsid w:val="00CA4B4D"/>
    <w:rsid w:val="00CB35C3"/>
    <w:rsid w:val="00CB644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D4B29"/>
    <w:rsid w:val="00EE2CA8"/>
    <w:rsid w:val="00EF17E8"/>
    <w:rsid w:val="00EF51D9"/>
    <w:rsid w:val="00F130DD"/>
    <w:rsid w:val="00F24884"/>
    <w:rsid w:val="00F476C4"/>
    <w:rsid w:val="00F61DF9"/>
    <w:rsid w:val="00F81960"/>
    <w:rsid w:val="00F8769D"/>
    <w:rsid w:val="00F9350C"/>
    <w:rsid w:val="00F94EB5"/>
    <w:rsid w:val="00F9624D"/>
    <w:rsid w:val="00FA6569"/>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DFA3A"/>
  <w15:chartTrackingRefBased/>
  <w15:docId w15:val="{093315D3-A258-4D95-9663-ECC7CD18E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257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zsyhmi.gti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zsyhmi@gmail.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imsyahmi\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5586591CA4348ED8AF6921A29707A3F"/>
        <w:category>
          <w:name w:val="General"/>
          <w:gallery w:val="placeholder"/>
        </w:category>
        <w:types>
          <w:type w:val="bbPlcHdr"/>
        </w:types>
        <w:behaviors>
          <w:behavior w:val="content"/>
        </w:behaviors>
        <w:guid w:val="{FB9B6BB1-7096-46CF-BB79-DB887E22E7B0}"/>
      </w:docPartPr>
      <w:docPartBody>
        <w:p w:rsidR="006A301A" w:rsidRDefault="003D7A4D">
          <w:pPr>
            <w:pStyle w:val="E5586591CA4348ED8AF6921A29707A3F"/>
          </w:pPr>
          <w:r w:rsidRPr="00CF1A49">
            <w:t>Experience</w:t>
          </w:r>
        </w:p>
      </w:docPartBody>
    </w:docPart>
    <w:docPart>
      <w:docPartPr>
        <w:name w:val="9CE6A2C27FA24F23B418CD9206515401"/>
        <w:category>
          <w:name w:val="General"/>
          <w:gallery w:val="placeholder"/>
        </w:category>
        <w:types>
          <w:type w:val="bbPlcHdr"/>
        </w:types>
        <w:behaviors>
          <w:behavior w:val="content"/>
        </w:behaviors>
        <w:guid w:val="{0A1818CA-0528-4571-8F59-B4C53D103D4C}"/>
      </w:docPartPr>
      <w:docPartBody>
        <w:p w:rsidR="006A301A" w:rsidRDefault="003D7A4D">
          <w:pPr>
            <w:pStyle w:val="9CE6A2C27FA24F23B418CD9206515401"/>
          </w:pPr>
          <w:r w:rsidRPr="00CF1A49">
            <w:t>Education</w:t>
          </w:r>
        </w:p>
      </w:docPartBody>
    </w:docPart>
    <w:docPart>
      <w:docPartPr>
        <w:name w:val="D2F133EA6AD445669675124B96506DDD"/>
        <w:category>
          <w:name w:val="General"/>
          <w:gallery w:val="placeholder"/>
        </w:category>
        <w:types>
          <w:type w:val="bbPlcHdr"/>
        </w:types>
        <w:behaviors>
          <w:behavior w:val="content"/>
        </w:behaviors>
        <w:guid w:val="{A3F57FD4-D0D5-4DF1-9BE2-0FAACAB43191}"/>
      </w:docPartPr>
      <w:docPartBody>
        <w:p w:rsidR="006A301A" w:rsidRDefault="003D7A4D">
          <w:pPr>
            <w:pStyle w:val="D2F133EA6AD445669675124B96506DDD"/>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4D"/>
    <w:rsid w:val="00004529"/>
    <w:rsid w:val="00385FA4"/>
    <w:rsid w:val="003D7A4D"/>
    <w:rsid w:val="006A301A"/>
    <w:rsid w:val="009C02AB"/>
    <w:rsid w:val="00BB7D03"/>
    <w:rsid w:val="00CF352A"/>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FE05E3137148E6A667ED0CEB4074C2">
    <w:name w:val="FCFE05E3137148E6A667ED0CEB4074C2"/>
  </w:style>
  <w:style w:type="character" w:styleId="IntenseEmphasis">
    <w:name w:val="Intense Emphasis"/>
    <w:basedOn w:val="DefaultParagraphFont"/>
    <w:uiPriority w:val="2"/>
    <w:rPr>
      <w:b/>
      <w:iCs/>
      <w:color w:val="262626" w:themeColor="text1" w:themeTint="D9"/>
    </w:rPr>
  </w:style>
  <w:style w:type="paragraph" w:customStyle="1" w:styleId="46B3CB0350B5454E8BEBFADC0248B014">
    <w:name w:val="46B3CB0350B5454E8BEBFADC0248B014"/>
  </w:style>
  <w:style w:type="paragraph" w:customStyle="1" w:styleId="DD7D7071755140EB88EB898F05ECAEBC">
    <w:name w:val="DD7D7071755140EB88EB898F05ECAEBC"/>
  </w:style>
  <w:style w:type="paragraph" w:customStyle="1" w:styleId="053C1B42605946FE922B3E2EAF57DBC0">
    <w:name w:val="053C1B42605946FE922B3E2EAF57DBC0"/>
  </w:style>
  <w:style w:type="paragraph" w:customStyle="1" w:styleId="D9E6836552CF4B5383E29A7F46918F1B">
    <w:name w:val="D9E6836552CF4B5383E29A7F46918F1B"/>
  </w:style>
  <w:style w:type="paragraph" w:customStyle="1" w:styleId="78BE9CEAE7F24124999ABF5CB31915B7">
    <w:name w:val="78BE9CEAE7F24124999ABF5CB31915B7"/>
  </w:style>
  <w:style w:type="paragraph" w:customStyle="1" w:styleId="7B26361F3A3B42BF84076F8E866B6B86">
    <w:name w:val="7B26361F3A3B42BF84076F8E866B6B86"/>
  </w:style>
  <w:style w:type="paragraph" w:customStyle="1" w:styleId="86DE54FAC9A24CCFA2054780FE34A058">
    <w:name w:val="86DE54FAC9A24CCFA2054780FE34A058"/>
  </w:style>
  <w:style w:type="paragraph" w:customStyle="1" w:styleId="1E11222F020E4B4899413BE549F9BEB4">
    <w:name w:val="1E11222F020E4B4899413BE549F9BEB4"/>
  </w:style>
  <w:style w:type="paragraph" w:customStyle="1" w:styleId="5F736B301DF9484AA1D686BA76A382AD">
    <w:name w:val="5F736B301DF9484AA1D686BA76A382AD"/>
  </w:style>
  <w:style w:type="paragraph" w:customStyle="1" w:styleId="F2F3500274CB4639A1E8E7371F63FE79">
    <w:name w:val="F2F3500274CB4639A1E8E7371F63FE79"/>
  </w:style>
  <w:style w:type="paragraph" w:customStyle="1" w:styleId="E5586591CA4348ED8AF6921A29707A3F">
    <w:name w:val="E5586591CA4348ED8AF6921A29707A3F"/>
  </w:style>
  <w:style w:type="paragraph" w:customStyle="1" w:styleId="F4501790E03F480B974CCEC561180CE2">
    <w:name w:val="F4501790E03F480B974CCEC561180CE2"/>
  </w:style>
  <w:style w:type="paragraph" w:customStyle="1" w:styleId="A8345EF22A284151BC4786CB5FD619CE">
    <w:name w:val="A8345EF22A284151BC4786CB5FD619CE"/>
  </w:style>
  <w:style w:type="paragraph" w:customStyle="1" w:styleId="8889597F05274BBC8D3531EF73AC31DF">
    <w:name w:val="8889597F05274BBC8D3531EF73AC31DF"/>
  </w:style>
  <w:style w:type="character" w:styleId="SubtleReference">
    <w:name w:val="Subtle Reference"/>
    <w:basedOn w:val="DefaultParagraphFont"/>
    <w:uiPriority w:val="10"/>
    <w:qFormat/>
    <w:rPr>
      <w:b/>
      <w:caps w:val="0"/>
      <w:smallCaps/>
      <w:color w:val="595959" w:themeColor="text1" w:themeTint="A6"/>
    </w:rPr>
  </w:style>
  <w:style w:type="paragraph" w:customStyle="1" w:styleId="ECABF6C94DCE427C90E544AE42C4D1EF">
    <w:name w:val="ECABF6C94DCE427C90E544AE42C4D1EF"/>
  </w:style>
  <w:style w:type="paragraph" w:customStyle="1" w:styleId="4257AC740DD84A68AF8225C46D069C30">
    <w:name w:val="4257AC740DD84A68AF8225C46D069C30"/>
  </w:style>
  <w:style w:type="paragraph" w:customStyle="1" w:styleId="9D55BA4224424ECAB3E2D8E1047941FC">
    <w:name w:val="9D55BA4224424ECAB3E2D8E1047941FC"/>
  </w:style>
  <w:style w:type="paragraph" w:customStyle="1" w:styleId="73B5D6F225C941969EDB8697E0C1867D">
    <w:name w:val="73B5D6F225C941969EDB8697E0C1867D"/>
  </w:style>
  <w:style w:type="paragraph" w:customStyle="1" w:styleId="A0318D0B520D4163AC89ABE2B5534722">
    <w:name w:val="A0318D0B520D4163AC89ABE2B5534722"/>
  </w:style>
  <w:style w:type="paragraph" w:customStyle="1" w:styleId="73BBA885B93440938567C8CA01399CB2">
    <w:name w:val="73BBA885B93440938567C8CA01399CB2"/>
  </w:style>
  <w:style w:type="paragraph" w:customStyle="1" w:styleId="7B1129F5862641C791C2BCA8C6F19A03">
    <w:name w:val="7B1129F5862641C791C2BCA8C6F19A03"/>
  </w:style>
  <w:style w:type="paragraph" w:customStyle="1" w:styleId="9CE6A2C27FA24F23B418CD9206515401">
    <w:name w:val="9CE6A2C27FA24F23B418CD9206515401"/>
  </w:style>
  <w:style w:type="paragraph" w:customStyle="1" w:styleId="ED0D9623158E4D27B0CE1DE08885B3A4">
    <w:name w:val="ED0D9623158E4D27B0CE1DE08885B3A4"/>
  </w:style>
  <w:style w:type="paragraph" w:customStyle="1" w:styleId="C921F1D8200847198A853393B9B29379">
    <w:name w:val="C921F1D8200847198A853393B9B29379"/>
  </w:style>
  <w:style w:type="paragraph" w:customStyle="1" w:styleId="A1197E5475C1451D882466FCA0225C74">
    <w:name w:val="A1197E5475C1451D882466FCA0225C74"/>
  </w:style>
  <w:style w:type="paragraph" w:customStyle="1" w:styleId="FBE248DAE21A4A158E5EDDCFA8301856">
    <w:name w:val="FBE248DAE21A4A158E5EDDCFA8301856"/>
  </w:style>
  <w:style w:type="paragraph" w:customStyle="1" w:styleId="549F4065AD1840139008E0BB4B135E4D">
    <w:name w:val="549F4065AD1840139008E0BB4B135E4D"/>
  </w:style>
  <w:style w:type="paragraph" w:customStyle="1" w:styleId="A11A7124776D4751932D18F45D31E51C">
    <w:name w:val="A11A7124776D4751932D18F45D31E51C"/>
  </w:style>
  <w:style w:type="paragraph" w:customStyle="1" w:styleId="DA9B70D105494F46861FAF52E7531AC0">
    <w:name w:val="DA9B70D105494F46861FAF52E7531AC0"/>
  </w:style>
  <w:style w:type="paragraph" w:customStyle="1" w:styleId="032B3706397F498286D76FDB5476D3DC">
    <w:name w:val="032B3706397F498286D76FDB5476D3DC"/>
  </w:style>
  <w:style w:type="paragraph" w:customStyle="1" w:styleId="BAC43B77E27F446DB8C27F471C4F1B47">
    <w:name w:val="BAC43B77E27F446DB8C27F471C4F1B47"/>
  </w:style>
  <w:style w:type="paragraph" w:customStyle="1" w:styleId="6F321E4F227F4819B25F325FC0F14CEE">
    <w:name w:val="6F321E4F227F4819B25F325FC0F14CEE"/>
  </w:style>
  <w:style w:type="paragraph" w:customStyle="1" w:styleId="D2F133EA6AD445669675124B96506DDD">
    <w:name w:val="D2F133EA6AD445669675124B96506DDD"/>
  </w:style>
  <w:style w:type="paragraph" w:customStyle="1" w:styleId="3B11F71F91EC4AD0A6FE8B283C486259">
    <w:name w:val="3B11F71F91EC4AD0A6FE8B283C486259"/>
  </w:style>
  <w:style w:type="paragraph" w:customStyle="1" w:styleId="DDEB7517CD4B4A4CA909364F9FB7A577">
    <w:name w:val="DDEB7517CD4B4A4CA909364F9FB7A577"/>
  </w:style>
  <w:style w:type="paragraph" w:customStyle="1" w:styleId="C5D47629749540778B32017FC8934385">
    <w:name w:val="C5D47629749540778B32017FC8934385"/>
  </w:style>
  <w:style w:type="paragraph" w:customStyle="1" w:styleId="118CF2235092467CB7AE2F17BA803B6F">
    <w:name w:val="118CF2235092467CB7AE2F17BA803B6F"/>
  </w:style>
  <w:style w:type="paragraph" w:customStyle="1" w:styleId="BC41F172A0BD42D7BA109294118E0D1D">
    <w:name w:val="BC41F172A0BD42D7BA109294118E0D1D"/>
  </w:style>
  <w:style w:type="paragraph" w:customStyle="1" w:styleId="AD8E5581F12447D48EB598213570D804">
    <w:name w:val="AD8E5581F12447D48EB598213570D804"/>
  </w:style>
  <w:style w:type="paragraph" w:customStyle="1" w:styleId="5865CFF4B7B64F3DB5E632609CEB331C">
    <w:name w:val="5865CFF4B7B64F3DB5E632609CEB33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20</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azim syahmi</dc:creator>
  <cp:keywords/>
  <dc:description/>
  <cp:lastModifiedBy>azim syahmi</cp:lastModifiedBy>
  <cp:revision>13</cp:revision>
  <dcterms:created xsi:type="dcterms:W3CDTF">2020-05-08T00:15:00Z</dcterms:created>
  <dcterms:modified xsi:type="dcterms:W3CDTF">2020-06-01T14:10:00Z</dcterms:modified>
  <cp:category/>
</cp:coreProperties>
</file>